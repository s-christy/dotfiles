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/>
        <w:t>Samuel</w:t>
      </w:r>
    </w:p>
    <w:p>
      <w:pPr>
        <w:pStyle w:val="Name"/>
        <w:rPr/>
      </w:pPr>
      <w:r>
        <w:rPr/>
        <w:t>Christy</w:t>
      </w:r>
    </w:p>
    <w:p>
      <w:pPr>
        <w:pStyle w:val="ContactInfo"/>
        <w:rPr/>
      </w:pPr>
      <w:r>
        <w:rPr/>
        <w:t>schristy</w:t>
      </w:r>
      <w:r>
        <w:rPr/>
        <w:t>@iastate.edu</w:t>
      </w:r>
    </w:p>
    <w:p>
      <w:pPr>
        <w:pStyle w:val="Date"/>
        <w:rPr/>
      </w:pPr>
      <w:r>
        <w:rPr/>
        <w:t>Sunday</w:t>
      </w:r>
      <w:r>
        <w:rPr/>
        <w:t xml:space="preserve">, October </w:t>
      </w:r>
      <w:r>
        <w:rPr/>
        <w:t>15</w:t>
      </w:r>
      <w:r>
        <w:rPr/>
        <w:t>, 2017</w:t>
      </w:r>
    </w:p>
    <w:p>
      <w:pPr>
        <w:pStyle w:val="Address"/>
        <w:rPr/>
      </w:pPr>
      <w:r>
        <w:rPr/>
        <w:t>DuPont</w:t>
      </w:r>
    </w:p>
    <w:p>
      <w:pPr>
        <w:pStyle w:val="Address"/>
        <w:rPr/>
      </w:pPr>
      <w:r>
        <w:rPr/>
        <w:t>7000 NW 62nd Ave</w:t>
      </w:r>
    </w:p>
    <w:p>
      <w:pPr>
        <w:pStyle w:val="Address"/>
        <w:rPr/>
      </w:pPr>
      <w:r>
        <w:rPr/>
        <w:t>Johnston, IA 50131</w:t>
      </w:r>
    </w:p>
    <w:p>
      <w:pPr>
        <w:pStyle w:val="ComplimentaryClose"/>
        <w:rPr/>
      </w:pPr>
      <w:r>
        <w:rPr/>
        <w:t xml:space="preserve">Dear </w:t>
      </w:r>
      <w:r>
        <w:rPr/>
        <w:t>DuPont</w:t>
      </w:r>
      <w:r>
        <w:rPr/>
        <w:t>,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Hello, my name is Sam Christy, I am an electrical engineering student who is interested in your Automation and Process Control Internship because I believe I can use my strong technical and communication skills to help DuPont grow and better itself from within.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I am currently an undergraduate in electrical engineering at Iowa State University. I have experience with embedded systems, especially with programming microcontrollers and other logic devices. I have experience working in a group, and am currently working for the Iowa State University Academic Success Center to maintain a project that I helped develop.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highlight w:val="yellow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At Iowa State, I have been involved with several extracurricular activities which have each contributed valuable knowledge to my current skill set. In the Cyber Defen</w:t>
      </w:r>
      <w:r>
        <w:rPr>
          <w:rFonts w:cs="Helvetica Neue"/>
          <w:color w:val="00000A"/>
        </w:rPr>
        <w:t>s</w:t>
      </w:r>
      <w:r>
        <w:rPr>
          <w:rFonts w:cs="Helvetica Neue"/>
          <w:color w:val="00000A"/>
        </w:rPr>
        <w:t>e Competition, I learned about enterprise level computer networks, and the vulnerabilities and exploitable opportunities that are inherent in those systems. I also learned about being on a team, and how to lead teammates to accomplish a goal. In preparation for these competitions, I learned how to contribute my skills and ideas to a project, and how to teach other people what I know. When I was involved in the Iowa State Hackathon, I learned how to work on a smaller team to accomplish more abstract goals, which included the initial design process, which is a skill that is missing in more defined exercises, like school labs and most competitions.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  <w:t xml:space="preserve">I am confident that I </w:t>
      </w:r>
      <w:r>
        <w:rPr>
          <w:rFonts w:cs="Helvetica Neue"/>
          <w:color w:val="00000A"/>
        </w:rPr>
        <w:t>bring</w:t>
      </w:r>
      <w:r>
        <w:rPr>
          <w:rFonts w:cs="Helvetica Neue"/>
          <w:color w:val="00000A"/>
        </w:rPr>
        <w:t xml:space="preserve"> the skills necessary for this position, as well as some additional knowledge that will help me excel. I know that I possess the drive, talent, and ability that you are looking for. I look forward to hearing from you, and thank you for your time.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Sincerely,</w:t>
      </w:r>
    </w:p>
    <w:p>
      <w:pPr>
        <w:pStyle w:val="Normal"/>
        <w:numPr>
          <w:ilvl w:val="0"/>
          <w:numId w:val="0"/>
        </w:numPr>
        <w:spacing w:before="0" w:after="240"/>
        <w:outlineLvl w:val="0"/>
        <w:rPr/>
      </w:pPr>
      <w:r>
        <w:rPr>
          <w:rFonts w:cs="Helvetica Neue"/>
          <w:b/>
          <w:color w:val="00000A"/>
        </w:rPr>
        <w:t>Sam Christy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123" w:right="1123" w:header="432" w:top="1152" w:footer="720" w:bottom="119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950475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8C008C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1035" cy="10057130"/>
              <wp:effectExtent l="0" t="0" r="0" b="0"/>
              <wp:wrapNone/>
              <wp:docPr id="1" name="Group 4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911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5520"/>
                          <a:ext cx="3200400" cy="90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4" style="position:absolute;margin-left:9pt;margin-top:0pt;width:252pt;height:791.85pt" coordorigin="180,0" coordsize="5040,15837">
              <v:rect id="shape_0" ID="Rectangle 2" fillcolor="#4b3a2e" stroked="f" style="position:absolute;left:180;top:0;width:5039;height:300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ID="Rectangle 3" fillcolor="#4b3a2e" stroked="f" style="position:absolute;left:180;top:15694;width:5039;height:142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6D49B4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1035" cy="10057130"/>
              <wp:effectExtent l="0" t="0" r="0" b="0"/>
              <wp:wrapNone/>
              <wp:docPr id="2" name="Group 5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911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5520"/>
                          <a:ext cx="3200400" cy="90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9pt;margin-top:0pt;width:252pt;height:791.85pt" coordorigin="180,0" coordsize="5040,15837">
              <v:rect id="shape_0" ID="Rectangle 6" fillcolor="#4b3a2e" stroked="f" style="position:absolute;left:180;top:0;width:5039;height:300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ID="Rectangle 7" fillcolor="#4b3a2e" stroked="f" style="position:absolute;left:180;top:15694;width:5039;height:142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4B3A2E" w:themeColor="text2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6" w:semiHidden="1" w:unhideWhenUsed="1" w:qFormat="1"/>
    <w:lsdException w:name="Signature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4B3A2E" w:themeColor="text2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lineRule="auto" w:line="288" w:before="0" w:after="60"/>
      <w:outlineLvl w:val="2"/>
    </w:pPr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3"/>
    </w:pPr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4"/>
    </w:pPr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5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6"/>
    </w:pPr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7"/>
    </w:pPr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8"/>
    </w:pPr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DateChar" w:customStyle="1">
    <w:name w:val="Date Char"/>
    <w:basedOn w:val="DefaultParagraphFont"/>
    <w:link w:val="Date"/>
    <w:uiPriority w:val="3"/>
    <w:qFormat/>
    <w:rPr>
      <w:b/>
      <w:spacing w:val="21"/>
    </w:rPr>
  </w:style>
  <w:style w:type="character" w:styleId="SignatureChar" w:customStyle="1">
    <w:name w:val="Signature Char"/>
    <w:basedOn w:val="DefaultParagraphFont"/>
    <w:link w:val="Signature"/>
    <w:uiPriority w:val="7"/>
    <w:qFormat/>
    <w:rPr>
      <w:b/>
      <w:spacing w:val="21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AddressChar" w:customStyle="1">
    <w:name w:val="Address Char"/>
    <w:basedOn w:val="DefaultParagraphFont"/>
    <w:link w:val="Address"/>
    <w:uiPriority w:val="4"/>
    <w:qFormat/>
    <w:rPr/>
  </w:style>
  <w:style w:type="character" w:styleId="SalutationChar" w:customStyle="1">
    <w:name w:val="Salutation Char"/>
    <w:basedOn w:val="DefaultParagraphFont"/>
    <w:link w:val="Salutation"/>
    <w:uiPriority w:val="5"/>
    <w:qFormat/>
    <w:rPr>
      <w:b/>
      <w:spacing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character" w:styleId="InternetLink">
    <w:name w:val="Internet Link"/>
    <w:basedOn w:val="DefaultParagraphFont"/>
    <w:uiPriority w:val="99"/>
    <w:unhideWhenUsed/>
    <w:rsid w:val="00bf01d2"/>
    <w:rPr>
      <w:color w:val="3D859C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Date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Signature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alutationChar"/>
    <w:uiPriority w:val="5"/>
    <w:qFormat/>
    <w:pPr>
      <w:spacing w:before="800" w:after="240"/>
      <w:contextualSpacing/>
    </w:pPr>
    <w:rPr>
      <w:b/>
      <w:spacing w:val="21"/>
    </w:rPr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dress" w:customStyle="1">
    <w:name w:val="Address"/>
    <w:basedOn w:val="Normal"/>
    <w:link w:val="AddressChar"/>
    <w:uiPriority w:val="4"/>
    <w:qFormat/>
    <w:pPr>
      <w:spacing w:lineRule="auto" w:line="240" w:before="0" w:after="24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7</TotalTime>
  <Application>LibreOffice/5.2.7.2$Linux_X86_64 LibreOffice_project/20m0$Build-2</Application>
  <Pages>1</Pages>
  <Words>303</Words>
  <Characters>1553</Characters>
  <CharactersWithSpaces>1841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2017-10-03T14:58:00Z</dcterms:created>
  <dc:creator>Holliday, Sarah J</dc:creator>
  <dc:description/>
  <dc:language>en-US</dc:language>
  <cp:lastModifiedBy/>
  <dcterms:modified xsi:type="dcterms:W3CDTF">2017-10-15T22:27:12Z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TF10002039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